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5BEF" w14:textId="175AA982" w:rsidR="00BD5A3A" w:rsidRDefault="00B36741">
      <w:pPr>
        <w:pStyle w:val="Name"/>
      </w:pPr>
      <w:r>
        <w:t>Harsh</w:t>
      </w:r>
    </w:p>
    <w:p w14:paraId="1963A945" w14:textId="7E0A2FD4" w:rsidR="00B36741" w:rsidRDefault="00B36741">
      <w:pPr>
        <w:pStyle w:val="Name"/>
      </w:pPr>
      <w:r>
        <w:t>Mogiya</w:t>
      </w:r>
    </w:p>
    <w:p w14:paraId="6CCEBC49" w14:textId="5741A520" w:rsidR="00BD5A3A" w:rsidRDefault="00B36741">
      <w:pPr>
        <w:pStyle w:val="ContactInfo"/>
      </w:pPr>
      <w:r>
        <w:t>COER UNIVERSITY, ROORKEE | 90541XXXXX | harshmogiya1524@gmail.com</w:t>
      </w:r>
    </w:p>
    <w:p w14:paraId="521A1BE7" w14:textId="77777777" w:rsidR="00BD5A3A" w:rsidRDefault="00000000">
      <w:pPr>
        <w:pStyle w:val="Heading1"/>
      </w:pPr>
      <w:sdt>
        <w:sdtPr>
          <w:id w:val="-819804518"/>
          <w:placeholder>
            <w:docPart w:val="ECC330BD0D256C40A4F8EAAF639EF4FB"/>
          </w:placeholder>
          <w:temporary/>
          <w:showingPlcHdr/>
          <w15:appearance w15:val="hidden"/>
        </w:sdtPr>
        <w:sdtContent>
          <w:r>
            <w:t>Skills Summary</w:t>
          </w:r>
        </w:sdtContent>
      </w:sdt>
    </w:p>
    <w:p w14:paraId="4EAD4F99" w14:textId="129DAABE" w:rsidR="00BD5A3A" w:rsidRDefault="00B36741" w:rsidP="00B36741">
      <w:pPr>
        <w:pStyle w:val="ListParagraph"/>
        <w:numPr>
          <w:ilvl w:val="0"/>
          <w:numId w:val="11"/>
        </w:numPr>
        <w:spacing w:after="180"/>
      </w:pPr>
      <w:r>
        <w:t>Front-End Development</w:t>
      </w:r>
    </w:p>
    <w:p w14:paraId="7136E72B" w14:textId="221055B1" w:rsidR="00B36741" w:rsidRDefault="00B36741" w:rsidP="00B36741">
      <w:pPr>
        <w:pStyle w:val="ListParagraph"/>
        <w:numPr>
          <w:ilvl w:val="0"/>
          <w:numId w:val="11"/>
        </w:numPr>
        <w:spacing w:after="180"/>
      </w:pPr>
      <w:r>
        <w:t>C Programming Fundamentals</w:t>
      </w:r>
    </w:p>
    <w:p w14:paraId="052350F5" w14:textId="1F9C45FC" w:rsidR="00B36741" w:rsidRDefault="00B36741" w:rsidP="00B36741">
      <w:pPr>
        <w:pStyle w:val="ListParagraph"/>
        <w:numPr>
          <w:ilvl w:val="0"/>
          <w:numId w:val="11"/>
        </w:numPr>
        <w:spacing w:after="180"/>
      </w:pPr>
      <w:r>
        <w:t>Data Structure &amp; Algorithms Fundamentals</w:t>
      </w:r>
    </w:p>
    <w:p w14:paraId="69D382E3" w14:textId="77777777" w:rsidR="00BD5A3A" w:rsidRDefault="00000000">
      <w:pPr>
        <w:pStyle w:val="Heading1"/>
      </w:pPr>
      <w:sdt>
        <w:sdtPr>
          <w:id w:val="-1150367223"/>
          <w:placeholder>
            <w:docPart w:val="103DB8D33A8C0A4EBACE31DFED5DC9A1"/>
          </w:placeholder>
          <w:temporary/>
          <w:showingPlcHdr/>
          <w15:appearance w15:val="hidden"/>
        </w:sdtPr>
        <w:sdtContent>
          <w:r>
            <w:t>Education</w:t>
          </w:r>
        </w:sdtContent>
      </w:sdt>
    </w:p>
    <w:p w14:paraId="098FB8EA" w14:textId="0DF30A2B" w:rsidR="00B36741" w:rsidRDefault="00B36741" w:rsidP="00B36741">
      <w:pPr>
        <w:pStyle w:val="ListParagraph"/>
        <w:numPr>
          <w:ilvl w:val="0"/>
          <w:numId w:val="12"/>
        </w:numPr>
      </w:pPr>
      <w:r>
        <w:t>HSC (through Commerce)</w:t>
      </w:r>
    </w:p>
    <w:p w14:paraId="00E05D24" w14:textId="2F8CFB35" w:rsidR="00B36741" w:rsidRDefault="00B36741" w:rsidP="00B36741">
      <w:pPr>
        <w:pStyle w:val="ListParagraph"/>
        <w:numPr>
          <w:ilvl w:val="0"/>
          <w:numId w:val="12"/>
        </w:numPr>
      </w:pPr>
      <w:r>
        <w:t>B</w:t>
      </w:r>
      <w:r w:rsidR="00CA39A2">
        <w:t>achelor of Computer Applications</w:t>
      </w:r>
      <w:r>
        <w:t xml:space="preserve"> (BATCH 2023)</w:t>
      </w:r>
    </w:p>
    <w:p w14:paraId="38CD8AB2" w14:textId="27E84785" w:rsidR="00CA39A2" w:rsidRPr="00B36741" w:rsidRDefault="00CA39A2" w:rsidP="00B36741">
      <w:pPr>
        <w:pStyle w:val="ListParagraph"/>
        <w:numPr>
          <w:ilvl w:val="0"/>
          <w:numId w:val="12"/>
        </w:numPr>
      </w:pPr>
      <w:r>
        <w:t>Basics Computer Course (NIELTS)</w:t>
      </w:r>
    </w:p>
    <w:p w14:paraId="7251244A" w14:textId="77777777" w:rsidR="00BD5A3A" w:rsidRDefault="00000000">
      <w:pPr>
        <w:pStyle w:val="Heading2"/>
      </w:pPr>
      <w:sdt>
        <w:sdtPr>
          <w:id w:val="-1529011685"/>
          <w:placeholder>
            <w:docPart w:val="5B3F30120E9D144A93EFAA0A1F99D7F5"/>
          </w:placeholder>
          <w:temporary/>
          <w:showingPlcHdr/>
          <w15:appearance w15:val="hidden"/>
        </w:sdtPr>
        <w:sdtContent>
          <w:r>
            <w:t>Degree / Date of Graduation</w:t>
          </w:r>
        </w:sdtContent>
      </w:sdt>
    </w:p>
    <w:p w14:paraId="2DEA2551" w14:textId="08F2E614" w:rsidR="00BD5A3A" w:rsidRDefault="00B36741">
      <w:r>
        <w:t>Currently pursuing B</w:t>
      </w:r>
      <w:r w:rsidR="00CA39A2">
        <w:t>achelor of Computer Applications</w:t>
      </w:r>
      <w:r>
        <w:t xml:space="preserve"> (batch 2023-2026). </w:t>
      </w:r>
    </w:p>
    <w:p w14:paraId="0AA666C7" w14:textId="77777777" w:rsidR="00BD5A3A" w:rsidRDefault="00000000">
      <w:pPr>
        <w:pStyle w:val="Heading1"/>
      </w:pPr>
      <w:sdt>
        <w:sdtPr>
          <w:id w:val="617349259"/>
          <w:placeholder>
            <w:docPart w:val="E624AB87E88F2C42A03C0980C7A78600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59CF2EA6" w14:textId="63D97862" w:rsidR="00BD5A3A" w:rsidRDefault="00B36741" w:rsidP="00B36741">
      <w:pPr>
        <w:pStyle w:val="ListParagraph"/>
        <w:numPr>
          <w:ilvl w:val="0"/>
          <w:numId w:val="13"/>
        </w:numPr>
      </w:pPr>
      <w:r>
        <w:t>Microsoft Office Basics &amp; Technologies</w:t>
      </w:r>
    </w:p>
    <w:p w14:paraId="7C3D8F4F" w14:textId="77777777" w:rsidR="00BD5A3A" w:rsidRDefault="00000000">
      <w:pPr>
        <w:pStyle w:val="Heading1"/>
      </w:pPr>
      <w:sdt>
        <w:sdtPr>
          <w:id w:val="250401295"/>
          <w:placeholder>
            <w:docPart w:val="F8750CA024FC674DB96CDF652C044E55"/>
          </w:placeholder>
          <w:temporary/>
          <w:showingPlcHdr/>
          <w15:appearance w15:val="hidden"/>
        </w:sdtPr>
        <w:sdtContent>
          <w:r>
            <w:t>Awards and Acknowledgements</w:t>
          </w:r>
        </w:sdtContent>
      </w:sdt>
    </w:p>
    <w:p w14:paraId="54E3FD97" w14:textId="1C4C1F0F" w:rsidR="00BD5A3A" w:rsidRDefault="00B36741">
      <w:r>
        <w:t>Certificate for Participating in the Internal Hackathon 1.0 conducted by the COER University (2024).</w:t>
      </w:r>
    </w:p>
    <w:sectPr w:rsidR="00BD5A3A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1DB67" w14:textId="77777777" w:rsidR="009610D4" w:rsidRDefault="009610D4">
      <w:pPr>
        <w:spacing w:after="0" w:line="240" w:lineRule="auto"/>
      </w:pPr>
      <w:r>
        <w:separator/>
      </w:r>
    </w:p>
  </w:endnote>
  <w:endnote w:type="continuationSeparator" w:id="0">
    <w:p w14:paraId="62CF7C64" w14:textId="77777777" w:rsidR="009610D4" w:rsidRDefault="00961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50C3B" w14:textId="77777777" w:rsidR="00BD5A3A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94AC0" w14:textId="77777777" w:rsidR="009610D4" w:rsidRDefault="009610D4">
      <w:pPr>
        <w:spacing w:after="0" w:line="240" w:lineRule="auto"/>
      </w:pPr>
      <w:r>
        <w:separator/>
      </w:r>
    </w:p>
  </w:footnote>
  <w:footnote w:type="continuationSeparator" w:id="0">
    <w:p w14:paraId="323639BF" w14:textId="77777777" w:rsidR="009610D4" w:rsidRDefault="00961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A34A3" w14:textId="77777777" w:rsidR="00BD5A3A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C50CD39" wp14:editId="02DDD51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6892576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BFAA8" w14:textId="77777777" w:rsidR="00BD5A3A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3444426" wp14:editId="3CF71E2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FF61CC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C122C"/>
    <w:multiLevelType w:val="hybridMultilevel"/>
    <w:tmpl w:val="AED84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87367"/>
    <w:multiLevelType w:val="hybridMultilevel"/>
    <w:tmpl w:val="148E1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171CD"/>
    <w:multiLevelType w:val="hybridMultilevel"/>
    <w:tmpl w:val="1C5A2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049238">
    <w:abstractNumId w:val="9"/>
  </w:num>
  <w:num w:numId="2" w16cid:durableId="1549224394">
    <w:abstractNumId w:val="7"/>
  </w:num>
  <w:num w:numId="3" w16cid:durableId="1750735418">
    <w:abstractNumId w:val="6"/>
  </w:num>
  <w:num w:numId="4" w16cid:durableId="2055352509">
    <w:abstractNumId w:val="5"/>
  </w:num>
  <w:num w:numId="5" w16cid:durableId="241260982">
    <w:abstractNumId w:val="4"/>
  </w:num>
  <w:num w:numId="6" w16cid:durableId="1506506914">
    <w:abstractNumId w:val="8"/>
  </w:num>
  <w:num w:numId="7" w16cid:durableId="1928610401">
    <w:abstractNumId w:val="3"/>
  </w:num>
  <w:num w:numId="8" w16cid:durableId="2024280323">
    <w:abstractNumId w:val="2"/>
  </w:num>
  <w:num w:numId="9" w16cid:durableId="953287268">
    <w:abstractNumId w:val="1"/>
  </w:num>
  <w:num w:numId="10" w16cid:durableId="2131972019">
    <w:abstractNumId w:val="0"/>
  </w:num>
  <w:num w:numId="11" w16cid:durableId="345834565">
    <w:abstractNumId w:val="12"/>
  </w:num>
  <w:num w:numId="12" w16cid:durableId="2014651060">
    <w:abstractNumId w:val="10"/>
  </w:num>
  <w:num w:numId="13" w16cid:durableId="14616130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41"/>
    <w:rsid w:val="00654FDC"/>
    <w:rsid w:val="009610D4"/>
    <w:rsid w:val="00B36741"/>
    <w:rsid w:val="00BD5A3A"/>
    <w:rsid w:val="00CA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CE998"/>
  <w15:chartTrackingRefBased/>
  <w15:docId w15:val="{1A32355C-D76D-9742-A99E-D4CB9951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4rsh/Library/Containers/com.microsoft.Word/Data/Library/Application%20Support/Microsoft/Office/16.0/DTS/en-IN%7b5250148A-8EAA-4D43-B4B2-0A8F0DE1E387%7d/%7b0760C9FA-997F-BF41-915F-9D88DC0C557F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C330BD0D256C40A4F8EAAF639EF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235BD-3E10-A840-BFBC-2FCBFDFF6937}"/>
      </w:docPartPr>
      <w:docPartBody>
        <w:p w:rsidR="00000000" w:rsidRDefault="00000000">
          <w:pPr>
            <w:pStyle w:val="ECC330BD0D256C40A4F8EAAF639EF4FB"/>
          </w:pPr>
          <w:r>
            <w:t>Skills Summary</w:t>
          </w:r>
        </w:p>
      </w:docPartBody>
    </w:docPart>
    <w:docPart>
      <w:docPartPr>
        <w:name w:val="103DB8D33A8C0A4EBACE31DFED5DC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B244D-814F-0241-9196-5F4B7DC2331E}"/>
      </w:docPartPr>
      <w:docPartBody>
        <w:p w:rsidR="00000000" w:rsidRDefault="00000000">
          <w:pPr>
            <w:pStyle w:val="103DB8D33A8C0A4EBACE31DFED5DC9A1"/>
          </w:pPr>
          <w:r>
            <w:t>Education</w:t>
          </w:r>
        </w:p>
      </w:docPartBody>
    </w:docPart>
    <w:docPart>
      <w:docPartPr>
        <w:name w:val="5B3F30120E9D144A93EFAA0A1F99D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2F300-9E29-4B4D-BF67-502DC733A933}"/>
      </w:docPartPr>
      <w:docPartBody>
        <w:p w:rsidR="00000000" w:rsidRDefault="00000000">
          <w:pPr>
            <w:pStyle w:val="5B3F30120E9D144A93EFAA0A1F99D7F5"/>
          </w:pPr>
          <w:r>
            <w:t>Degree / Date of Graduation</w:t>
          </w:r>
        </w:p>
      </w:docPartBody>
    </w:docPart>
    <w:docPart>
      <w:docPartPr>
        <w:name w:val="E624AB87E88F2C42A03C0980C7A78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136F1-FD94-FF44-809B-FC271D0FE0D6}"/>
      </w:docPartPr>
      <w:docPartBody>
        <w:p w:rsidR="00000000" w:rsidRDefault="00000000">
          <w:pPr>
            <w:pStyle w:val="E624AB87E88F2C42A03C0980C7A78600"/>
          </w:pPr>
          <w:r>
            <w:t>Experience</w:t>
          </w:r>
        </w:p>
      </w:docPartBody>
    </w:docPart>
    <w:docPart>
      <w:docPartPr>
        <w:name w:val="F8750CA024FC674DB96CDF652C044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900DC-3341-2F43-A0EF-905F8886CEB9}"/>
      </w:docPartPr>
      <w:docPartBody>
        <w:p w:rsidR="00000000" w:rsidRDefault="00000000">
          <w:pPr>
            <w:pStyle w:val="F8750CA024FC674DB96CDF652C044E55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C0"/>
    <w:rsid w:val="00E3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51C09A295EEF44B386B9931C3C0589">
    <w:name w:val="3F51C09A295EEF44B386B9931C3C0589"/>
  </w:style>
  <w:style w:type="paragraph" w:customStyle="1" w:styleId="054B2865BADBC846B8D0D7DE787A6BAB">
    <w:name w:val="054B2865BADBC846B8D0D7DE787A6BAB"/>
  </w:style>
  <w:style w:type="paragraph" w:customStyle="1" w:styleId="ECC330BD0D256C40A4F8EAAF639EF4FB">
    <w:name w:val="ECC330BD0D256C40A4F8EAAF639EF4FB"/>
  </w:style>
  <w:style w:type="paragraph" w:customStyle="1" w:styleId="644DCFDD7151D84A8396D778CB3CCDCB">
    <w:name w:val="644DCFDD7151D84A8396D778CB3CCDCB"/>
  </w:style>
  <w:style w:type="paragraph" w:customStyle="1" w:styleId="103DB8D33A8C0A4EBACE31DFED5DC9A1">
    <w:name w:val="103DB8D33A8C0A4EBACE31DFED5DC9A1"/>
  </w:style>
  <w:style w:type="paragraph" w:customStyle="1" w:styleId="5B3F30120E9D144A93EFAA0A1F99D7F5">
    <w:name w:val="5B3F30120E9D144A93EFAA0A1F99D7F5"/>
  </w:style>
  <w:style w:type="paragraph" w:customStyle="1" w:styleId="C0B0C166453E2A40A95D95A71A501FEF">
    <w:name w:val="C0B0C166453E2A40A95D95A71A501FEF"/>
  </w:style>
  <w:style w:type="paragraph" w:customStyle="1" w:styleId="E624AB87E88F2C42A03C0980C7A78600">
    <w:name w:val="E624AB87E88F2C42A03C0980C7A78600"/>
  </w:style>
  <w:style w:type="paragraph" w:customStyle="1" w:styleId="3A64FB7F4C65DB459644654FE3C2A4BB">
    <w:name w:val="3A64FB7F4C65DB459644654FE3C2A4BB"/>
  </w:style>
  <w:style w:type="paragraph" w:customStyle="1" w:styleId="9636C4595B655947BB38409D289648A8">
    <w:name w:val="9636C4595B655947BB38409D289648A8"/>
  </w:style>
  <w:style w:type="paragraph" w:customStyle="1" w:styleId="FAF58E1E3EE9B14C9BD92FA7EB7B2D24">
    <w:name w:val="FAF58E1E3EE9B14C9BD92FA7EB7B2D24"/>
  </w:style>
  <w:style w:type="paragraph" w:customStyle="1" w:styleId="F8750CA024FC674DB96CDF652C044E55">
    <w:name w:val="F8750CA024FC674DB96CDF652C044E55"/>
  </w:style>
  <w:style w:type="paragraph" w:customStyle="1" w:styleId="31906C454EC6C94188D62A9DE40E2937">
    <w:name w:val="31906C454EC6C94188D62A9DE40E2937"/>
  </w:style>
  <w:style w:type="paragraph" w:customStyle="1" w:styleId="B226EE3C4547EC4D9E174526B5D33DEE">
    <w:name w:val="B226EE3C4547EC4D9E174526B5D33D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Mogiya</dc:creator>
  <cp:keywords/>
  <dc:description/>
  <cp:lastModifiedBy>Harsh Mogiya</cp:lastModifiedBy>
  <cp:revision>3</cp:revision>
  <dcterms:created xsi:type="dcterms:W3CDTF">2024-10-07T13:06:00Z</dcterms:created>
  <dcterms:modified xsi:type="dcterms:W3CDTF">2024-10-07T13:17:00Z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